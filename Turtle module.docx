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4"/>
        <w:gridCol w:w="1028"/>
      </w:tblGrid>
      <w:tr w:rsidR="00390223" w14:paraId="50E09153" w14:textId="77777777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14:paraId="7D9260FD" w14:textId="34CD872C" w:rsidR="00390223" w:rsidRDefault="00752A8B">
            <w:pPr>
              <w:pStyle w:val="PersonalName"/>
              <w:jc w:val="center"/>
            </w:pPr>
            <w:r>
              <w:t>T</w:t>
            </w:r>
            <w:sdt>
              <w:sdtPr>
                <w:id w:val="1389845768"/>
                <w:placeholder>
                  <w:docPart w:val="17527AB30F924946BDECF7222B0FE0C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>
                  <w:t>urtle module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14:paraId="739FB49B" w14:textId="77777777" w:rsidR="00390223" w:rsidRDefault="00000000">
            <w:pPr>
              <w:pStyle w:val="NoSpacing"/>
              <w:ind w:left="71" w:hanging="71"/>
              <w:jc w:val="right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inline distT="0" distB="0" distL="0" distR="0" wp14:anchorId="597C3603" wp14:editId="0D3103CF">
                      <wp:extent cx="548640" cy="640080"/>
                      <wp:effectExtent l="0" t="0" r="3810" b="762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E91203" id="Rectangle 1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" fillcolor="#d2ce97 [1942]" strokecolor="#6b7c71 [2404]" strokeweight=".5pt">
                      <w10:anchorlock/>
                    </v:rect>
                  </w:pict>
                </mc:Fallback>
              </mc:AlternateContent>
            </w:r>
          </w:p>
        </w:tc>
      </w:tr>
      <w:tr w:rsidR="00390223" w14:paraId="5A2EF25C" w14:textId="77777777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14:paraId="5233F019" w14:textId="68D573AD" w:rsidR="00390223" w:rsidRDefault="00000000">
            <w:pPr>
              <w:pStyle w:val="NoSpacing"/>
              <w:jc w:val="center"/>
              <w:rPr>
                <w:caps/>
                <w:color w:val="FFFFFF" w:themeColor="background1"/>
              </w:rPr>
            </w:pPr>
            <w:sdt>
              <w:sdtPr>
                <w:rPr>
                  <w:caps/>
                  <w:color w:val="FFFFFF" w:themeColor="background1"/>
                  <w:sz w:val="18"/>
                  <w:szCs w:val="18"/>
                </w:rPr>
                <w:alias w:val="Address"/>
                <w:tag w:val="Address"/>
                <w:id w:val="-203863747"/>
                <w:placeholder>
                  <w:docPart w:val="78AE7B9EB2E44876ABAC0E73008A6C5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Content>
                <w:r w:rsidR="00752A8B">
                  <w:rPr>
                    <w:caps/>
                    <w:color w:val="FFFFFF" w:themeColor="background1"/>
                    <w:sz w:val="18"/>
                    <w:szCs w:val="18"/>
                  </w:rPr>
                  <w:t>--python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14:paraId="2D8ECBD8" w14:textId="77777777" w:rsidR="00390223" w:rsidRDefault="00390223">
            <w:pPr>
              <w:pStyle w:val="NoSpacing"/>
            </w:pPr>
          </w:p>
        </w:tc>
      </w:tr>
    </w:tbl>
    <w:p w14:paraId="5614ABE8" w14:textId="77777777" w:rsidR="00390223" w:rsidRDefault="00390223"/>
    <w:p w14:paraId="70858D69" w14:textId="6440BBED" w:rsidR="00752A8B" w:rsidRPr="00752A8B" w:rsidRDefault="00752A8B">
      <w:pPr>
        <w:rPr>
          <w:b/>
          <w:bCs/>
        </w:rPr>
      </w:pPr>
      <w:r w:rsidRPr="00752A8B">
        <w:rPr>
          <w:b/>
          <w:bCs/>
        </w:rPr>
        <w:t>What is turtle module?</w:t>
      </w:r>
    </w:p>
    <w:p w14:paraId="1C790152" w14:textId="77777777" w:rsidR="00752A8B" w:rsidRDefault="00752A8B">
      <w:r>
        <w:t xml:space="preserve">Turtle is also known as ‘Turtle graphic’. </w:t>
      </w:r>
    </w:p>
    <w:p w14:paraId="6C6EA826" w14:textId="42218F08" w:rsidR="00752A8B" w:rsidRDefault="00752A8B">
      <w:r>
        <w:t>Developed by “Wally Feurzeig, Seymour Papert and Cynthia Solomon in ‘1967’ ”.</w:t>
      </w:r>
    </w:p>
    <w:p w14:paraId="1BED0C8C" w14:textId="39FB17AF" w:rsidR="00752A8B" w:rsidRDefault="00752A8B">
      <w:r>
        <w:t>Turtle = “A little robot with a pen”.</w:t>
      </w:r>
    </w:p>
    <w:p w14:paraId="2AFA8F79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F9D00"/>
          <w:sz w:val="23"/>
          <w:szCs w:val="23"/>
          <w:lang w:val="en-IN" w:eastAsia="en-IN"/>
        </w:rPr>
        <w:t>from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turtle </w:t>
      </w:r>
      <w:r w:rsidRPr="009A444E">
        <w:rPr>
          <w:rFonts w:ascii="Fira Code" w:eastAsia="Times New Roman" w:hAnsi="Fira Code" w:cs="Fira Code"/>
          <w:color w:val="FF9D00"/>
          <w:sz w:val="23"/>
          <w:szCs w:val="23"/>
          <w:lang w:val="en-IN" w:eastAsia="en-IN"/>
        </w:rPr>
        <w:t>import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color w:val="FF9D00"/>
          <w:sz w:val="23"/>
          <w:szCs w:val="23"/>
          <w:lang w:val="en-IN" w:eastAsia="en-IN"/>
        </w:rPr>
        <w:t>*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This imports all the functions which are defined in turtle module</w:t>
      </w:r>
    </w:p>
    <w:p w14:paraId="695ECFA0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fd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</w:t>
      </w:r>
      <w:r w:rsidRPr="009A444E">
        <w:rPr>
          <w:rFonts w:ascii="Fira Code" w:eastAsia="Times New Roman" w:hAnsi="Fira Code" w:cs="Fira Code"/>
          <w:color w:val="FF628C"/>
          <w:sz w:val="23"/>
          <w:szCs w:val="23"/>
          <w:lang w:val="en-IN" w:eastAsia="en-IN"/>
        </w:rPr>
        <w:t>100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fd refers to forward which is used to move the turtle in the forward direction(fd or forward).</w:t>
      </w:r>
    </w:p>
    <w:p w14:paraId="75500F94" w14:textId="176F415A" w:rsidR="009A444E" w:rsidRPr="009A444E" w:rsidRDefault="005278FD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bk</w:t>
      </w:r>
      <w:r w:rsidR="009A444E"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</w:t>
      </w:r>
      <w:r w:rsidR="009A444E" w:rsidRPr="009A444E">
        <w:rPr>
          <w:rFonts w:ascii="Fira Code" w:eastAsia="Times New Roman" w:hAnsi="Fira Code" w:cs="Fira Code"/>
          <w:color w:val="FF628C"/>
          <w:sz w:val="23"/>
          <w:szCs w:val="23"/>
          <w:lang w:val="en-IN" w:eastAsia="en-IN"/>
        </w:rPr>
        <w:t>100</w:t>
      </w:r>
      <w:r w:rsidR="009A444E"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)</w:t>
      </w:r>
      <w:r w:rsidR="009A444E"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="009A444E"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# </w:t>
      </w:r>
      <w:r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bk</w:t>
      </w:r>
      <w:r w:rsidR="009A444E"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 refers to backward which is used to move the turtle in </w:t>
      </w:r>
      <w:r w:rsidR="00390877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 xml:space="preserve">the </w:t>
      </w:r>
      <w:r w:rsidR="009A444E"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reverse direction</w:t>
      </w:r>
      <w:r w:rsidR="00390877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(bk or backward).</w:t>
      </w:r>
    </w:p>
    <w:p w14:paraId="1B729488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lt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</w:t>
      </w:r>
      <w:r w:rsidRPr="009A444E">
        <w:rPr>
          <w:rFonts w:ascii="Fira Code" w:eastAsia="Times New Roman" w:hAnsi="Fira Code" w:cs="Fira Code"/>
          <w:color w:val="FF628C"/>
          <w:sz w:val="23"/>
          <w:szCs w:val="23"/>
          <w:lang w:val="en-IN" w:eastAsia="en-IN"/>
        </w:rPr>
        <w:t>90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lt refers to left which is used to move the turtle towards left direction(lt or left).</w:t>
      </w:r>
    </w:p>
    <w:p w14:paraId="15B8F150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rt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</w:t>
      </w:r>
      <w:r w:rsidRPr="009A444E">
        <w:rPr>
          <w:rFonts w:ascii="Fira Code" w:eastAsia="Times New Roman" w:hAnsi="Fira Code" w:cs="Fira Code"/>
          <w:color w:val="FF628C"/>
          <w:sz w:val="23"/>
          <w:szCs w:val="23"/>
          <w:lang w:val="en-IN" w:eastAsia="en-IN"/>
        </w:rPr>
        <w:t>90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rt refers to right which is used to move the turtle towards right direction(rt or right).</w:t>
      </w:r>
    </w:p>
    <w:p w14:paraId="730E3D9C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penup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Used to lift-up the pen up from the drawing sheet</w:t>
      </w:r>
    </w:p>
    <w:p w14:paraId="045E88AE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pendown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Used to lift-down the pen up into the drawing sheet</w:t>
      </w:r>
    </w:p>
    <w:p w14:paraId="39AE2A31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color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</w:t>
      </w:r>
      <w:r w:rsidRPr="009A444E">
        <w:rPr>
          <w:rFonts w:ascii="Fira Code" w:eastAsia="Times New Roman" w:hAnsi="Fira Code" w:cs="Fira Code"/>
          <w:color w:val="92FC79"/>
          <w:sz w:val="23"/>
          <w:szCs w:val="23"/>
          <w:lang w:val="en-IN" w:eastAsia="en-IN"/>
        </w:rPr>
        <w:t>'</w:t>
      </w:r>
      <w:r w:rsidRPr="009A444E">
        <w:rPr>
          <w:rFonts w:ascii="Fira Code" w:eastAsia="Times New Roman" w:hAnsi="Fira Code" w:cs="Fira Code"/>
          <w:color w:val="A5FF90"/>
          <w:sz w:val="23"/>
          <w:szCs w:val="23"/>
          <w:lang w:val="en-IN" w:eastAsia="en-IN"/>
        </w:rPr>
        <w:t>red</w:t>
      </w:r>
      <w:r w:rsidRPr="009A444E">
        <w:rPr>
          <w:rFonts w:ascii="Fira Code" w:eastAsia="Times New Roman" w:hAnsi="Fira Code" w:cs="Fira Code"/>
          <w:color w:val="92FC79"/>
          <w:sz w:val="23"/>
          <w:szCs w:val="23"/>
          <w:lang w:val="en-IN" w:eastAsia="en-IN"/>
        </w:rPr>
        <w:t>'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Used to paint the drawn thing with the provided color</w:t>
      </w:r>
    </w:p>
    <w:p w14:paraId="69956F5E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home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Used to send the turtle back to the initial position in the page(always the home position will be origin(0,0))</w:t>
      </w:r>
    </w:p>
    <w:p w14:paraId="24DE53A0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pos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Used to change the position of the 'home()'</w:t>
      </w:r>
    </w:p>
    <w:p w14:paraId="003AD8E0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  <w:r w:rsidRPr="009A444E">
        <w:rPr>
          <w:rFonts w:ascii="Fira Code" w:eastAsia="Times New Roman" w:hAnsi="Fira Code" w:cs="Fira Code"/>
          <w:color w:val="FAD000"/>
          <w:sz w:val="23"/>
          <w:szCs w:val="23"/>
          <w:lang w:val="en-IN" w:eastAsia="en-IN"/>
        </w:rPr>
        <w:t>clearscreen</w:t>
      </w:r>
      <w:r w:rsidRPr="009A444E">
        <w:rPr>
          <w:rFonts w:ascii="Fira Code" w:eastAsia="Times New Roman" w:hAnsi="Fira Code" w:cs="Fira Code"/>
          <w:color w:val="E1EFFF"/>
          <w:sz w:val="23"/>
          <w:szCs w:val="23"/>
          <w:lang w:val="en-IN" w:eastAsia="en-IN"/>
        </w:rPr>
        <w:t>()</w:t>
      </w:r>
      <w:r w:rsidRPr="009A444E"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  <w:t xml:space="preserve"> </w:t>
      </w:r>
      <w:r w:rsidRPr="009A444E">
        <w:rPr>
          <w:rFonts w:ascii="Fira Code" w:eastAsia="Times New Roman" w:hAnsi="Fira Code" w:cs="Fira Code"/>
          <w:i/>
          <w:iCs/>
          <w:color w:val="B362FF"/>
          <w:sz w:val="23"/>
          <w:szCs w:val="23"/>
          <w:lang w:val="en-IN" w:eastAsia="en-IN"/>
        </w:rPr>
        <w:t># Used to clear the screen, so that we can start new things</w:t>
      </w:r>
    </w:p>
    <w:p w14:paraId="2C76BA1A" w14:textId="77777777" w:rsidR="00DA1764" w:rsidRPr="00DA1764" w:rsidRDefault="00DA1764" w:rsidP="00DA1764">
      <w:pPr>
        <w:shd w:val="clear" w:color="auto" w:fill="011627"/>
        <w:spacing w:after="0" w:line="300" w:lineRule="atLeast"/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</w:pPr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pencolor()  </w:t>
      </w:r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# Used to change the color of the pen used while drawing</w:t>
      </w:r>
    </w:p>
    <w:p w14:paraId="61CE31D0" w14:textId="77777777" w:rsidR="00DA1764" w:rsidRPr="00DA1764" w:rsidRDefault="00DA1764" w:rsidP="00DA1764">
      <w:pPr>
        <w:shd w:val="clear" w:color="auto" w:fill="011627"/>
        <w:spacing w:after="0" w:line="300" w:lineRule="atLeast"/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</w:pPr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begin_fill()  </w:t>
      </w:r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# Used to inform the robot to start filling the color ; Without end_fill() the begin_fill() will not work</w:t>
      </w:r>
    </w:p>
    <w:p w14:paraId="3E59E582" w14:textId="77777777" w:rsidR="00DA1764" w:rsidRPr="00DA1764" w:rsidRDefault="00DA1764" w:rsidP="00DA1764">
      <w:pPr>
        <w:shd w:val="clear" w:color="auto" w:fill="011627"/>
        <w:spacing w:after="0" w:line="300" w:lineRule="atLeast"/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</w:pPr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end_fill()  </w:t>
      </w:r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# Used to inform the robot to stop filling the color ; Without begin_fill() the end_fill() will not work</w:t>
      </w:r>
    </w:p>
    <w:p w14:paraId="19C68A1D" w14:textId="77777777" w:rsidR="00DA1764" w:rsidRPr="00DA1764" w:rsidRDefault="00DA1764" w:rsidP="00DA1764">
      <w:pPr>
        <w:shd w:val="clear" w:color="auto" w:fill="011627"/>
        <w:spacing w:after="0" w:line="300" w:lineRule="atLeast"/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</w:pPr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pensize()  </w:t>
      </w:r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# Used to inform the robot to that what kind of pencil should be used</w:t>
      </w:r>
    </w:p>
    <w:p w14:paraId="70AD44DD" w14:textId="77777777" w:rsidR="00DA1764" w:rsidRPr="00DA1764" w:rsidRDefault="00DA1764" w:rsidP="00DA1764">
      <w:pPr>
        <w:shd w:val="clear" w:color="auto" w:fill="011627"/>
        <w:spacing w:after="0" w:line="300" w:lineRule="atLeast"/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</w:pPr>
      <w:r w:rsidRPr="00DA1764">
        <w:rPr>
          <w:rFonts w:ascii="Fira Code" w:eastAsia="Times New Roman" w:hAnsi="Fira Code" w:cs="Fira Code"/>
          <w:color w:val="A7DBF7"/>
          <w:sz w:val="23"/>
          <w:szCs w:val="23"/>
          <w:lang w:val="en-IN" w:eastAsia="en-IN"/>
        </w:rPr>
        <w:t>bgcolor()  </w:t>
      </w:r>
      <w:r w:rsidRPr="00DA1764">
        <w:rPr>
          <w:rFonts w:ascii="Fira Code" w:eastAsia="Times New Roman" w:hAnsi="Fira Code" w:cs="Fira Code"/>
          <w:i/>
          <w:iCs/>
          <w:color w:val="999999"/>
          <w:sz w:val="23"/>
          <w:szCs w:val="23"/>
          <w:lang w:val="en-IN" w:eastAsia="en-IN"/>
        </w:rPr>
        <w:t># Used to set the background of the turtle window</w:t>
      </w:r>
    </w:p>
    <w:p w14:paraId="6C9EC23E" w14:textId="77777777" w:rsidR="009A444E" w:rsidRPr="009A444E" w:rsidRDefault="009A444E" w:rsidP="009A444E">
      <w:pPr>
        <w:shd w:val="clear" w:color="auto" w:fill="2D2B55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val="en-IN" w:eastAsia="en-IN"/>
        </w:rPr>
      </w:pPr>
    </w:p>
    <w:p w14:paraId="5F3F0F8F" w14:textId="77777777" w:rsidR="009A444E" w:rsidRDefault="009A444E"/>
    <w:p w14:paraId="5246C0F1" w14:textId="77777777" w:rsidR="00752A8B" w:rsidRDefault="00752A8B"/>
    <w:p w14:paraId="5546CFB9" w14:textId="77777777" w:rsidR="00752A8B" w:rsidRDefault="00752A8B"/>
    <w:p w14:paraId="36496FCC" w14:textId="0FCA93F2" w:rsidR="00390223" w:rsidRDefault="00390223">
      <w:pPr>
        <w:pStyle w:val="Closing"/>
      </w:pPr>
    </w:p>
    <w:p w14:paraId="3D113DCA" w14:textId="29F3BD36" w:rsidR="00390223" w:rsidRDefault="00390223">
      <w:pPr>
        <w:pStyle w:val="Signature"/>
        <w:rPr>
          <w:sz w:val="21"/>
          <w:szCs w:val="21"/>
        </w:rPr>
      </w:pPr>
    </w:p>
    <w:sectPr w:rsidR="00390223">
      <w:footerReference w:type="default" r:id="rId9"/>
      <w:headerReference w:type="first" r:id="rId10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5029" w14:textId="77777777" w:rsidR="00B932A6" w:rsidRDefault="00B932A6">
      <w:pPr>
        <w:spacing w:after="0" w:line="240" w:lineRule="auto"/>
      </w:pPr>
      <w:r>
        <w:separator/>
      </w:r>
    </w:p>
  </w:endnote>
  <w:endnote w:type="continuationSeparator" w:id="0">
    <w:p w14:paraId="269EC863" w14:textId="77777777" w:rsidR="00B932A6" w:rsidRDefault="00B9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CC84" w14:textId="77777777" w:rsidR="00390223" w:rsidRDefault="00000000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40F0742" wp14:editId="3F96471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3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7F434D" w14:textId="77777777" w:rsidR="00390223" w:rsidRDefault="003902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340F0742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7E7F434D" w14:textId="77777777" w:rsidR="00390223" w:rsidRDefault="003902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3322E93" wp14:editId="3731827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15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583E7A" w14:textId="77777777" w:rsidR="00390223" w:rsidRDefault="003902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03322E93" id="Bkgd: 2" o:spid="_x0000_s1027" style="position:absolute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" stroked="f" strokeweight="2pt">
              <v:fill opacity="54484f"/>
              <v:textbox inset="2.53903mm,1.2695mm,2.53903mm,1.2695mm">
                <w:txbxContent>
                  <w:p w14:paraId="59583E7A" w14:textId="77777777" w:rsidR="00390223" w:rsidRDefault="003902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167BB06" wp14:editId="037E95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9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515DFA" w14:textId="77777777" w:rsidR="00390223" w:rsidRDefault="003902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167BB06" id="Bkgd: 3" o:spid="_x0000_s1028" style="position:absolute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" stroked="f" strokeweight=".5pt">
              <v:stroke linestyle="thinThin"/>
              <v:textbox inset="2.53903mm,1.2695mm,2.53903mm,1.2695mm">
                <w:txbxContent>
                  <w:p w14:paraId="25515DFA" w14:textId="77777777" w:rsidR="00390223" w:rsidRDefault="003902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474FF2" wp14:editId="0CD2B90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2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5F7F80" w14:textId="77777777" w:rsidR="00390223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placeholder>
                                <w:docPart w:val="B23D6C2F92AF4C979FCE893BCF4870C6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[Pick the date]</w:t>
                              </w:r>
                            </w:sdtContent>
                          </w:sdt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474FF2" id="Date" o:spid="_x0000_s1029" style="position:absolute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" filled="f" stroked="f" strokeweight="2pt">
              <v:textbox inset="0,0,0,0">
                <w:txbxContent>
                  <w:p w14:paraId="355F7F80" w14:textId="77777777" w:rsidR="00390223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placeholder>
                          <w:docPart w:val="B23D6C2F92AF4C979FCE893BCF4870C6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[Pick the date]</w:t>
                        </w:r>
                      </w:sdtContent>
                    </w:sdt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DE7A" w14:textId="77777777" w:rsidR="00B932A6" w:rsidRDefault="00B932A6">
      <w:pPr>
        <w:spacing w:after="0" w:line="240" w:lineRule="auto"/>
      </w:pPr>
      <w:r>
        <w:separator/>
      </w:r>
    </w:p>
  </w:footnote>
  <w:footnote w:type="continuationSeparator" w:id="0">
    <w:p w14:paraId="74CE87CD" w14:textId="77777777" w:rsidR="00B932A6" w:rsidRDefault="00B9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E774" w14:textId="77777777" w:rsidR="00390223" w:rsidRDefault="00000000">
    <w:pPr>
      <w:pStyle w:val="Head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1158B7" wp14:editId="3385166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947E994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B9F654" wp14:editId="602BC27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94BEC24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D0AF3B" wp14:editId="25DF319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F35DAB7" id="Rectangle 1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FDE"/>
    <w:multiLevelType w:val="hybridMultilevel"/>
    <w:tmpl w:val="DEBE9A8E"/>
    <w:lvl w:ilvl="0" w:tplc="C74A0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7D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8D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40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69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0A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04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44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6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777F"/>
    <w:multiLevelType w:val="hybridMultilevel"/>
    <w:tmpl w:val="14A8B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435BEB"/>
    <w:multiLevelType w:val="hybridMultilevel"/>
    <w:tmpl w:val="0BECE2BA"/>
    <w:lvl w:ilvl="0" w:tplc="A13E3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C7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E9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4C5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83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44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7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FB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08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27A33"/>
    <w:multiLevelType w:val="hybridMultilevel"/>
    <w:tmpl w:val="B636A45A"/>
    <w:lvl w:ilvl="0" w:tplc="B470C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3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05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67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E77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8F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3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1CC"/>
    <w:multiLevelType w:val="hybridMultilevel"/>
    <w:tmpl w:val="C870F434"/>
    <w:lvl w:ilvl="0" w:tplc="14987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6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28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0C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2D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0C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A3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F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68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7993578">
    <w:abstractNumId w:val="0"/>
  </w:num>
  <w:num w:numId="2" w16cid:durableId="799691506">
    <w:abstractNumId w:val="2"/>
  </w:num>
  <w:num w:numId="3" w16cid:durableId="31807422">
    <w:abstractNumId w:val="4"/>
  </w:num>
  <w:num w:numId="4" w16cid:durableId="459107942">
    <w:abstractNumId w:val="5"/>
  </w:num>
  <w:num w:numId="5" w16cid:durableId="615720185">
    <w:abstractNumId w:val="1"/>
  </w:num>
  <w:num w:numId="6" w16cid:durableId="1021510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8B"/>
    <w:rsid w:val="00390223"/>
    <w:rsid w:val="00390877"/>
    <w:rsid w:val="004E240C"/>
    <w:rsid w:val="005278FD"/>
    <w:rsid w:val="00752A8B"/>
    <w:rsid w:val="008D54FE"/>
    <w:rsid w:val="009A444E"/>
    <w:rsid w:val="00B932A6"/>
    <w:rsid w:val="00D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5D864"/>
  <w15:docId w15:val="{43FB6439-BCA5-4A5E-9E70-2DB17D36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CCC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uiPriority w:val="99"/>
  </w:style>
  <w:style w:type="paragraph" w:customStyle="1" w:styleId="SenderAddress">
    <w:name w:val="Sender Address"/>
    <w:uiPriority w:val="2"/>
    <w:pPr>
      <w:spacing w:after="0" w:line="240" w:lineRule="auto"/>
    </w:pPr>
    <w:rPr>
      <w:color w:val="93A299" w:themeColor="accent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 w:line="276" w:lineRule="auto"/>
      <w:contextualSpacing/>
    </w:pPr>
    <w:rPr>
      <w:rFonts w:eastAsiaTheme="minorEastAsia"/>
      <w:sz w:val="22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rFonts w:eastAsiaTheme="minorEastAsia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rFonts w:eastAsiaTheme="minorEastAsia"/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</w:rPr>
  </w:style>
  <w:style w:type="paragraph" w:styleId="Signature">
    <w:name w:val="Signature"/>
    <w:basedOn w:val="Normal"/>
    <w:link w:val="SignatureChar"/>
    <w:uiPriority w:val="99"/>
    <w:unhideWhenUsed/>
    <w:pPr>
      <w:spacing w:after="200" w:line="276" w:lineRule="auto"/>
      <w:contextualSpacing/>
    </w:pPr>
    <w:rPr>
      <w:rFonts w:eastAsiaTheme="minorEastAsia"/>
      <w:sz w:val="22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22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91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5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0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00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65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17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3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92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0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46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6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527AB30F924946BDECF7222B0FE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1AD54-2098-498E-AE59-CF0D537B6A23}"/>
      </w:docPartPr>
      <w:docPartBody>
        <w:p w:rsidR="00864C24" w:rsidRDefault="00000000">
          <w:pPr>
            <w:pStyle w:val="17527AB30F924946BDECF7222B0FE0C8"/>
          </w:pPr>
          <w:r>
            <w:rPr>
              <w:bCs/>
            </w:rPr>
            <w:t>[Type the sender company name]</w:t>
          </w:r>
        </w:p>
      </w:docPartBody>
    </w:docPart>
    <w:docPart>
      <w:docPartPr>
        <w:name w:val="78AE7B9EB2E44876ABAC0E73008A6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BE585-924A-4A21-BA19-127AECDD12B8}"/>
      </w:docPartPr>
      <w:docPartBody>
        <w:p w:rsidR="00864C24" w:rsidRDefault="00000000">
          <w:pPr>
            <w:pStyle w:val="78AE7B9EB2E44876ABAC0E73008A6C5D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  <w:docPart>
      <w:docPartPr>
        <w:name w:val="B23D6C2F92AF4C979FCE893BCF48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2428-60A9-4015-AECB-A05A2DE35810}"/>
      </w:docPartPr>
      <w:docPartBody>
        <w:p w:rsidR="00864C24" w:rsidRDefault="00000000">
          <w:pPr>
            <w:pStyle w:val="B23D6C2F92AF4C979FCE893BCF4870C6"/>
          </w:pPr>
          <w:r>
            <w:rPr>
              <w:color w:val="A6A6A6" w:themeColor="background1" w:themeShade="A6"/>
              <w:sz w:val="18"/>
              <w:szCs w:val="18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A1"/>
    <w:rsid w:val="001F2D18"/>
    <w:rsid w:val="006C1075"/>
    <w:rsid w:val="00864C24"/>
    <w:rsid w:val="00B7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27AB30F924946BDECF7222B0FE0C8">
    <w:name w:val="17527AB30F924946BDECF7222B0FE0C8"/>
  </w:style>
  <w:style w:type="paragraph" w:customStyle="1" w:styleId="78AE7B9EB2E44876ABAC0E73008A6C5D">
    <w:name w:val="78AE7B9EB2E44876ABAC0E73008A6C5D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23D6C2F92AF4C979FCE893BCF4870C6">
    <w:name w:val="B23D6C2F92AF4C979FCE893BCF4870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--python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3ED1FF-FB19-4CD2-BE6D-32DB0036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ApothecaryLetter.dotx</Template>
  <TotalTime>38</TotalTime>
  <Pages>2</Pages>
  <Words>290</Words>
  <Characters>1314</Characters>
  <Application>Microsoft Office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urtle module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Anandaraju K</dc:creator>
  <cp:lastModifiedBy>Anandaraju K</cp:lastModifiedBy>
  <cp:revision>4</cp:revision>
  <cp:lastPrinted>2024-03-16T17:30:00Z</cp:lastPrinted>
  <dcterms:created xsi:type="dcterms:W3CDTF">2024-03-16T17:03:00Z</dcterms:created>
  <dcterms:modified xsi:type="dcterms:W3CDTF">2024-03-17T18:13:00Z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789bfdef-0679-4ed6-af3d-9a76632bb937</vt:lpwstr>
  </property>
</Properties>
</file>